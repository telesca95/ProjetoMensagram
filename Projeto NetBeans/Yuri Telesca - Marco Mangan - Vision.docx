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fldSimple w:instr=" SUBJECT  \* MERGEFORMAT ">
        <w:r w:rsidR="00CE235D">
          <w:t>&lt;Project Name&gt;</w:t>
        </w:r>
      </w:fldSimple>
    </w:p>
    <w:p w:rsidR="00685AA7" w:rsidRDefault="00685AA7">
      <w:pPr>
        <w:pStyle w:val="Ttulo"/>
      </w:pPr>
      <w:fldSimple w:instr=" TITLE  \* MERGEFORMAT ">
        <w:r w:rsidR="00CE235D">
          <w:t>Vision</w:t>
        </w:r>
      </w:fldSimple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53816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CE235D" w:rsidRPr="00453816" w:rsidRDefault="00453816" w:rsidP="00CE235D">
            <w:pPr>
              <w:pStyle w:val="Corpodetexto"/>
              <w:rPr>
                <w:lang w:val="pt-BR"/>
              </w:rPr>
            </w:pPr>
            <w:r w:rsidRPr="00453816">
              <w:rPr>
                <w:lang w:val="pt-BR"/>
              </w:rPr>
              <w:t>diferentes si</w:t>
            </w:r>
            <w:r>
              <w:rPr>
                <w:lang w:val="pt-BR"/>
              </w:rPr>
              <w:t>stemas operacionais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53816" w:rsidRPr="00453816" w:rsidRDefault="00453816" w:rsidP="00453816">
            <w:pPr>
              <w:pStyle w:val="Corpodetexto"/>
            </w:pPr>
            <w:r>
              <w:t>os usuarios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  <w:p w:rsidR="00453816" w:rsidRPr="00453816" w:rsidRDefault="00453816" w:rsidP="00453816">
            <w:pPr>
              <w:pStyle w:val="Corpodetexto"/>
            </w:pPr>
            <w:r>
              <w:t>incompatibilidade com o sistema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453816" w:rsidRPr="00453816" w:rsidRDefault="00453816" w:rsidP="00453816">
            <w:pPr>
              <w:pStyle w:val="Corpodetexto"/>
            </w:pPr>
            <w:r>
              <w:t>criar um sistema web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CE235D" w:rsidRPr="00CE235D" w:rsidRDefault="00CE235D" w:rsidP="00CE235D">
            <w:pPr>
              <w:pStyle w:val="Corpodetexto"/>
            </w:pPr>
            <w:r>
              <w:t>Grupo de amigos</w:t>
            </w:r>
          </w:p>
        </w:tc>
      </w:tr>
      <w:tr w:rsidR="00685AA7" w:rsidRPr="00CE235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  <w:p w:rsidR="00CE235D" w:rsidRPr="00CE235D" w:rsidRDefault="00CE235D" w:rsidP="00CE235D">
            <w:pPr>
              <w:pStyle w:val="Corpodetexto"/>
              <w:rPr>
                <w:lang w:val="pt-BR"/>
              </w:rPr>
            </w:pPr>
            <w:r w:rsidRPr="00CE235D">
              <w:rPr>
                <w:lang w:val="pt-BR"/>
              </w:rPr>
              <w:t>necessitam se comunicar entre si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  <w:p w:rsidR="00CE235D" w:rsidRPr="00CE235D" w:rsidRDefault="00CE235D" w:rsidP="00CE235D">
            <w:pPr>
              <w:pStyle w:val="Corpodetexto"/>
            </w:pPr>
            <w:r>
              <w:t>é uma rede social</w:t>
            </w:r>
          </w:p>
        </w:tc>
      </w:tr>
      <w:tr w:rsidR="00685AA7" w:rsidRPr="00CE235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CE235D" w:rsidRPr="00CE235D" w:rsidRDefault="00CE235D" w:rsidP="00CE235D">
            <w:pPr>
              <w:pStyle w:val="Corpodetexto"/>
              <w:rPr>
                <w:lang w:val="pt-BR"/>
              </w:rPr>
            </w:pPr>
            <w:r w:rsidRPr="00CE235D">
              <w:rPr>
                <w:lang w:val="pt-BR"/>
              </w:rPr>
              <w:t>permite a comunicação entre pessoas do mesmo ciclo social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CE235D" w:rsidRPr="00CE235D" w:rsidRDefault="00CE235D" w:rsidP="00CE235D">
            <w:pPr>
              <w:pStyle w:val="Corpodetexto"/>
            </w:pPr>
            <w:r>
              <w:t>whatsapp</w:t>
            </w:r>
          </w:p>
        </w:tc>
      </w:tr>
      <w:tr w:rsidR="00685AA7" w:rsidRPr="00CE235D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  <w:p w:rsidR="00CE235D" w:rsidRPr="00CE235D" w:rsidRDefault="00CE235D" w:rsidP="00CE235D">
            <w:pPr>
              <w:pStyle w:val="Corpodetexto"/>
              <w:rPr>
                <w:lang w:val="pt-BR"/>
              </w:rPr>
            </w:pPr>
            <w:r w:rsidRPr="00CE235D">
              <w:rPr>
                <w:lang w:val="pt-BR"/>
              </w:rPr>
              <w:t>possibilita o usu</w:t>
            </w:r>
            <w:r w:rsidR="00453816">
              <w:rPr>
                <w:lang w:val="pt-BR"/>
              </w:rPr>
              <w:t>ário a mandar</w:t>
            </w:r>
            <w:r w:rsidRPr="00CE235D">
              <w:rPr>
                <w:lang w:val="pt-BR"/>
              </w:rPr>
              <w:t xml:space="preserve"> telegrama</w:t>
            </w:r>
            <w:r w:rsidR="00453816">
              <w:rPr>
                <w:lang w:val="pt-BR"/>
              </w:rPr>
              <w:t>s</w:t>
            </w:r>
            <w:bookmarkStart w:id="18" w:name="_GoBack"/>
            <w:bookmarkEnd w:id="18"/>
            <w:r w:rsidRPr="00CE235D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lastRenderedPageBreak/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CE235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CE235D" w:rsidRDefault="00CE235D" w:rsidP="00CE235D">
            <w:r>
              <w:t>Marco Mangan</w:t>
            </w:r>
          </w:p>
        </w:tc>
        <w:tc>
          <w:tcPr>
            <w:tcW w:w="2610" w:type="dxa"/>
          </w:tcPr>
          <w:p w:rsidR="00CE235D" w:rsidRDefault="00CE235D" w:rsidP="00CE235D">
            <w:r>
              <w:t>Entrevistado</w:t>
            </w:r>
          </w:p>
        </w:tc>
        <w:tc>
          <w:tcPr>
            <w:tcW w:w="3960" w:type="dxa"/>
          </w:tcPr>
          <w:p w:rsidR="00CE235D" w:rsidRDefault="00CE235D" w:rsidP="00CE235D"/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lastRenderedPageBreak/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0B9" w:rsidRDefault="001400B9">
      <w:pPr>
        <w:spacing w:line="240" w:lineRule="auto"/>
      </w:pPr>
      <w:r>
        <w:separator/>
      </w:r>
    </w:p>
  </w:endnote>
  <w:endnote w:type="continuationSeparator" w:id="0">
    <w:p w:rsidR="001400B9" w:rsidRDefault="00140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CE235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235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381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0B9" w:rsidRDefault="001400B9">
      <w:pPr>
        <w:spacing w:line="240" w:lineRule="auto"/>
      </w:pPr>
      <w:r>
        <w:separator/>
      </w:r>
    </w:p>
  </w:footnote>
  <w:footnote w:type="continuationSeparator" w:id="0">
    <w:p w:rsidR="001400B9" w:rsidRDefault="00140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CE235D" w:rsidRPr="00CE235D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CE235D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D"/>
    <w:rsid w:val="001400B9"/>
    <w:rsid w:val="0015153C"/>
    <w:rsid w:val="0019590E"/>
    <w:rsid w:val="002B4085"/>
    <w:rsid w:val="00375A4A"/>
    <w:rsid w:val="00453816"/>
    <w:rsid w:val="0052614A"/>
    <w:rsid w:val="00685AA7"/>
    <w:rsid w:val="00816C1B"/>
    <w:rsid w:val="00AE4979"/>
    <w:rsid w:val="00BF5DC2"/>
    <w:rsid w:val="00C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7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40</TotalTime>
  <Pages>3</Pages>
  <Words>640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YURI TELESCA CAINELLI</dc:creator>
  <cp:lastModifiedBy>YURI TELESCA CAINELLI</cp:lastModifiedBy>
  <cp:revision>2</cp:revision>
  <cp:lastPrinted>2001-03-15T17:26:00Z</cp:lastPrinted>
  <dcterms:created xsi:type="dcterms:W3CDTF">2016-03-18T12:27:00Z</dcterms:created>
  <dcterms:modified xsi:type="dcterms:W3CDTF">2016-03-18T13:07:00Z</dcterms:modified>
</cp:coreProperties>
</file>